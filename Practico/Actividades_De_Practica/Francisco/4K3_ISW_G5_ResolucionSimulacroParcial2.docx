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5A7DF45C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7AD5D54F" w14:textId="602BC43E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  <w:r w:rsidR="00DB4915">
              <w:rPr>
                <w:rFonts w:eastAsia="Verdana" w:cs="Calibri Light"/>
              </w:rPr>
              <w:t>Savala Francisco</w:t>
            </w:r>
          </w:p>
        </w:tc>
        <w:tc>
          <w:tcPr>
            <w:tcW w:w="2790" w:type="dxa"/>
          </w:tcPr>
          <w:p w14:paraId="78651FB2" w14:textId="62184210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  <w:r w:rsidR="00DB4915">
              <w:rPr>
                <w:rFonts w:eastAsia="Verdana" w:cs="Calibri Light"/>
              </w:rPr>
              <w:t xml:space="preserve"> 86146</w:t>
            </w:r>
          </w:p>
        </w:tc>
      </w:tr>
      <w:tr w:rsidR="00060469" w:rsidRPr="0077256B" w14:paraId="4E2B90FE" w14:textId="77777777" w:rsidTr="00325C61">
        <w:tc>
          <w:tcPr>
            <w:tcW w:w="7735" w:type="dxa"/>
            <w:vMerge/>
          </w:tcPr>
          <w:p w14:paraId="2D1461A3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01F2797E" w14:textId="3A00F0F3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</w:t>
            </w:r>
            <w:r w:rsidR="00DB4915">
              <w:rPr>
                <w:rFonts w:cs="Calibri Light"/>
              </w:rPr>
              <w:t>4k3</w:t>
            </w:r>
          </w:p>
        </w:tc>
      </w:tr>
    </w:tbl>
    <w:p w14:paraId="78663F48" w14:textId="7777777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</w:p>
    <w:p w14:paraId="0596AA4A" w14:textId="77777777" w:rsidR="00957958" w:rsidRPr="0077256B" w:rsidRDefault="00957958">
      <w:pPr>
        <w:ind w:firstLine="0"/>
        <w:rPr>
          <w:rFonts w:cs="Calibri Light"/>
        </w:rPr>
      </w:pPr>
    </w:p>
    <w:p w14:paraId="000F998D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p w14:paraId="71826054" w14:textId="77777777" w:rsidR="00EE03FB" w:rsidRDefault="00EE03FB"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340027B4" w14:textId="77777777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679DE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E0ACC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10315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6947EBF1" w14:textId="7777777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ED86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33135D7E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37A95" w14:textId="1FB9FE32" w:rsidR="00726FFD" w:rsidRPr="008E21D1" w:rsidRDefault="000D3732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Tipo de carga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F26D89" w14:textId="4C068ECA" w:rsidR="000D3732" w:rsidRP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</w:t>
            </w:r>
            <w:proofErr w:type="gramStart"/>
            <w:r>
              <w:rPr>
                <w:lang w:val="es-US"/>
              </w:rPr>
              <w:t>Definido(</w:t>
            </w:r>
            <w:proofErr w:type="gramEnd"/>
            <w:r>
              <w:rPr>
                <w:lang w:val="es-US"/>
              </w:rPr>
              <w:t>Documentación, Paquete, Granos, Hacienda)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60FE94" w14:textId="2874D6A1" w:rsidR="00726FFD" w:rsidRPr="00E103E3" w:rsidRDefault="000D3732" w:rsidP="00950F68">
            <w:pPr>
              <w:rPr>
                <w:lang w:val="es-US"/>
              </w:rPr>
            </w:pPr>
            <w:r>
              <w:rPr>
                <w:lang w:val="es-US"/>
              </w:rPr>
              <w:t>-Cualquiera no definido</w:t>
            </w:r>
          </w:p>
        </w:tc>
      </w:tr>
      <w:tr w:rsidR="00726FFD" w:rsidRPr="006A22F7" w14:paraId="1D626178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6991" w14:textId="6EF78747" w:rsidR="000D3732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Calle de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3C9B64" w14:textId="244FE0D6" w:rsidR="00726FFD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-Calle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22429D" w14:textId="0E533069" w:rsidR="00726FFD" w:rsidRDefault="000D3732" w:rsidP="00950F68">
            <w:pPr>
              <w:rPr>
                <w:lang w:val="es-US"/>
              </w:rPr>
            </w:pPr>
            <w:r>
              <w:rPr>
                <w:lang w:val="es-US"/>
              </w:rPr>
              <w:t>-Calle inexistente</w:t>
            </w:r>
          </w:p>
        </w:tc>
      </w:tr>
      <w:tr w:rsidR="00726FFD" w:rsidRPr="006A22F7" w14:paraId="437AA80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209AA" w14:textId="1E81D9E9" w:rsidR="00726FFD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Numero de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23C430" w14:textId="12EA626F" w:rsidR="00726FFD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-S/N</w:t>
            </w:r>
          </w:p>
          <w:p w14:paraId="1A79AD21" w14:textId="44CEFC3D" w:rsid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</w:t>
            </w: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positivo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D0F1FD" w14:textId="206657B7" w:rsidR="00726FFD" w:rsidRDefault="000D3732" w:rsidP="00950F68">
            <w:pPr>
              <w:rPr>
                <w:lang w:val="es-US"/>
              </w:rPr>
            </w:pPr>
            <w:r>
              <w:rPr>
                <w:lang w:val="es-US"/>
              </w:rPr>
              <w:t>-</w:t>
            </w: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</w:t>
            </w:r>
            <w:r w:rsidR="0037445C">
              <w:rPr>
                <w:lang w:val="es-US"/>
              </w:rPr>
              <w:t>no positivo</w:t>
            </w:r>
          </w:p>
          <w:p w14:paraId="022D7781" w14:textId="2D72E2CB" w:rsidR="000D3732" w:rsidRDefault="000D3732" w:rsidP="00950F68">
            <w:pPr>
              <w:rPr>
                <w:lang w:val="es-US"/>
              </w:rPr>
            </w:pPr>
            <w:r>
              <w:rPr>
                <w:lang w:val="es-US"/>
              </w:rPr>
              <w:t>-No indica</w:t>
            </w:r>
          </w:p>
          <w:p w14:paraId="48F393D2" w14:textId="2B735C37" w:rsidR="000D3732" w:rsidRDefault="000D3732" w:rsidP="00950F68">
            <w:pPr>
              <w:rPr>
                <w:lang w:val="es-US"/>
              </w:rPr>
            </w:pPr>
            <w:r>
              <w:rPr>
                <w:lang w:val="es-US"/>
              </w:rPr>
              <w:t>-Caracteres alfabéticos</w:t>
            </w:r>
          </w:p>
        </w:tc>
      </w:tr>
      <w:tr w:rsidR="00726FFD" w:rsidRPr="006A22F7" w14:paraId="7D61E981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9625" w14:textId="6BEC9A05" w:rsidR="00726FFD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Localidad de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C5F5B6" w14:textId="53AF87AD" w:rsidR="00726FFD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-Localidad registrada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703304" w14:textId="03A574FD" w:rsidR="00726FFD" w:rsidRDefault="000D3732" w:rsidP="00950F68">
            <w:pPr>
              <w:rPr>
                <w:lang w:val="es-US"/>
              </w:rPr>
            </w:pPr>
            <w:r>
              <w:rPr>
                <w:lang w:val="es-US"/>
              </w:rPr>
              <w:t>-Localidad no registrada</w:t>
            </w:r>
          </w:p>
        </w:tc>
      </w:tr>
      <w:tr w:rsidR="00726FFD" w:rsidRPr="006A22F7" w14:paraId="6FB6340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7FDE3" w14:textId="7CAED360" w:rsidR="00726FFD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Provincia de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E3C967" w14:textId="0FF4D7AF" w:rsidR="00726FFD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-Provincia registrada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B24963" w14:textId="7D85BA90" w:rsidR="00726FFD" w:rsidRDefault="000D3732" w:rsidP="00950F68">
            <w:pPr>
              <w:rPr>
                <w:lang w:val="es-US"/>
              </w:rPr>
            </w:pPr>
            <w:r>
              <w:rPr>
                <w:lang w:val="es-US"/>
              </w:rPr>
              <w:t>-Provincia no registrada</w:t>
            </w:r>
          </w:p>
        </w:tc>
      </w:tr>
      <w:tr w:rsidR="00726FFD" w:rsidRPr="006A22F7" w14:paraId="31CBE330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7D5CD" w14:textId="3DED2EA2" w:rsidR="00726FFD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Referencia de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0CF649" w14:textId="3F031443" w:rsidR="00726FFD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-No indica</w:t>
            </w:r>
          </w:p>
          <w:p w14:paraId="2DD1F5B6" w14:textId="742D3750" w:rsid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-Indica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CC1198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4979203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3D56B" w14:textId="26BC057C" w:rsidR="00726FFD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Fecha de </w:t>
            </w:r>
            <w:r w:rsidR="00FC5099">
              <w:rPr>
                <w:b/>
                <w:bCs/>
              </w:rPr>
              <w:t>entrega</w:t>
            </w:r>
          </w:p>
          <w:p w14:paraId="75D782B9" w14:textId="77777777" w:rsidR="000D3732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BEEEB0" w14:textId="13685C39" w:rsidR="00726FFD" w:rsidRPr="00FC5099" w:rsidRDefault="000D3732" w:rsidP="000D3732">
            <w:pPr>
              <w:ind w:firstLine="0"/>
            </w:pPr>
            <w:r>
              <w:rPr>
                <w:lang w:val="es-US"/>
              </w:rPr>
              <w:t>-Formato de fecha válido</w:t>
            </w:r>
            <w:r w:rsidR="00FC5099">
              <w:rPr>
                <w:lang w:val="es-US"/>
              </w:rPr>
              <w:t>,</w:t>
            </w:r>
            <w:r>
              <w:rPr>
                <w:lang w:val="es-US"/>
              </w:rPr>
              <w:t xml:space="preserve"> igual o mayor a la fecha actual</w:t>
            </w:r>
            <w:r w:rsidR="00FC5099">
              <w:rPr>
                <w:lang w:val="es-US"/>
              </w:rPr>
              <w:t xml:space="preserve"> </w:t>
            </w:r>
            <w:r w:rsidR="00FC5099">
              <w:rPr>
                <w:lang w:val="es-US"/>
              </w:rPr>
              <w:t xml:space="preserve">y mayor o igual a la fecha de </w:t>
            </w:r>
            <w:r w:rsidR="00FC5099">
              <w:rPr>
                <w:lang w:val="es-US"/>
              </w:rPr>
              <w:t>retiro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260AA74" w14:textId="19AC5534" w:rsidR="00726FFD" w:rsidRDefault="000D3732" w:rsidP="00950F68">
            <w:pPr>
              <w:rPr>
                <w:lang w:val="es-US"/>
              </w:rPr>
            </w:pPr>
            <w:r>
              <w:rPr>
                <w:lang w:val="es-US"/>
              </w:rPr>
              <w:t>-Formato inválido</w:t>
            </w:r>
          </w:p>
          <w:p w14:paraId="0D88356C" w14:textId="77777777" w:rsidR="000D3732" w:rsidRDefault="000D3732" w:rsidP="00950F68">
            <w:pPr>
              <w:rPr>
                <w:lang w:val="es-US"/>
              </w:rPr>
            </w:pPr>
            <w:r>
              <w:rPr>
                <w:lang w:val="es-US"/>
              </w:rPr>
              <w:t>-Menor o igual a la fecha actual</w:t>
            </w:r>
          </w:p>
          <w:p w14:paraId="22D7BCF7" w14:textId="1C8D0AF2" w:rsidR="00FC5099" w:rsidRDefault="00FC5099" w:rsidP="00950F68">
            <w:pPr>
              <w:rPr>
                <w:lang w:val="es-US"/>
              </w:rPr>
            </w:pPr>
            <w:r>
              <w:rPr>
                <w:lang w:val="es-US"/>
              </w:rPr>
              <w:t>-Menor a la fecha de retiro</w:t>
            </w:r>
          </w:p>
        </w:tc>
      </w:tr>
      <w:tr w:rsidR="000D3732" w:rsidRPr="006A22F7" w14:paraId="4AAFD3D8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547E0" w14:textId="1EBEBC6B" w:rsidR="000D3732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Numero de </w:t>
            </w:r>
            <w:r>
              <w:rPr>
                <w:b/>
                <w:bCs/>
              </w:rPr>
              <w:t>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5B2EE23" w14:textId="77777777" w:rsid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-S/N</w:t>
            </w:r>
          </w:p>
          <w:p w14:paraId="7F33462C" w14:textId="2C6684E4" w:rsid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</w:t>
            </w: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positivo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04DFF0" w14:textId="297C6E8D" w:rsidR="000D3732" w:rsidRDefault="000D3732" w:rsidP="000D3732">
            <w:pPr>
              <w:rPr>
                <w:lang w:val="es-US"/>
              </w:rPr>
            </w:pPr>
            <w:r>
              <w:rPr>
                <w:lang w:val="es-US"/>
              </w:rPr>
              <w:t>-</w:t>
            </w: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n</w:t>
            </w:r>
            <w:r w:rsidR="0037445C">
              <w:rPr>
                <w:lang w:val="es-US"/>
              </w:rPr>
              <w:t>o positivo</w:t>
            </w:r>
          </w:p>
          <w:p w14:paraId="7A0FF478" w14:textId="77777777" w:rsidR="000D3732" w:rsidRDefault="000D3732" w:rsidP="000D3732">
            <w:pPr>
              <w:rPr>
                <w:lang w:val="es-US"/>
              </w:rPr>
            </w:pPr>
            <w:r>
              <w:rPr>
                <w:lang w:val="es-US"/>
              </w:rPr>
              <w:t>-No indica</w:t>
            </w:r>
          </w:p>
          <w:p w14:paraId="6D17F21A" w14:textId="51228A37" w:rsidR="000D3732" w:rsidRDefault="000D3732" w:rsidP="000D3732">
            <w:pPr>
              <w:rPr>
                <w:lang w:val="es-US"/>
              </w:rPr>
            </w:pPr>
            <w:r>
              <w:rPr>
                <w:lang w:val="es-US"/>
              </w:rPr>
              <w:t>-Caracteres alfabéticos</w:t>
            </w:r>
          </w:p>
        </w:tc>
      </w:tr>
      <w:tr w:rsidR="000D3732" w:rsidRPr="006A22F7" w14:paraId="24A40C17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DDCF" w14:textId="00CE82EB" w:rsidR="000D3732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Localidad de 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702DF6" w14:textId="3FFD5F68" w:rsid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-Localidad registrada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9FEF17" w14:textId="7641EA13" w:rsid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-Localidad no registrada</w:t>
            </w:r>
          </w:p>
        </w:tc>
      </w:tr>
      <w:tr w:rsidR="000D3732" w:rsidRPr="006A22F7" w14:paraId="27E85D6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093D0" w14:textId="49C51F6C" w:rsidR="000D3732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Provincia de 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E37B04" w14:textId="6401472D" w:rsid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-Provincia registrada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F303E0" w14:textId="20147998" w:rsidR="000D3732" w:rsidRDefault="000D3732" w:rsidP="000D3732">
            <w:pPr>
              <w:rPr>
                <w:lang w:val="es-US"/>
              </w:rPr>
            </w:pPr>
            <w:r>
              <w:rPr>
                <w:lang w:val="es-US"/>
              </w:rPr>
              <w:t>-Provincia no registrada</w:t>
            </w:r>
          </w:p>
        </w:tc>
      </w:tr>
      <w:tr w:rsidR="000D3732" w:rsidRPr="006A22F7" w14:paraId="156DAC6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4E927" w14:textId="0D5E5A1D" w:rsidR="000D3732" w:rsidRPr="008E21D1" w:rsidRDefault="000D3732" w:rsidP="000D3732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Referencia de 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1E8ADE" w14:textId="77777777" w:rsid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-No indica</w:t>
            </w:r>
          </w:p>
          <w:p w14:paraId="0C814CBF" w14:textId="3EC2582A" w:rsidR="000D3732" w:rsidRDefault="000D3732" w:rsidP="000D373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-Indica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69EB1D" w14:textId="77777777" w:rsidR="000D3732" w:rsidRDefault="000D3732" w:rsidP="000D3732">
            <w:pPr>
              <w:rPr>
                <w:lang w:val="es-US"/>
              </w:rPr>
            </w:pPr>
          </w:p>
        </w:tc>
      </w:tr>
      <w:tr w:rsidR="00FC5099" w:rsidRPr="006A22F7" w14:paraId="69155247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6620" w14:textId="77777777" w:rsidR="00FC5099" w:rsidRDefault="00FC5099" w:rsidP="00FC5099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Fecha de retiro</w:t>
            </w:r>
          </w:p>
          <w:p w14:paraId="2B7C92DD" w14:textId="77777777" w:rsidR="00FC5099" w:rsidRPr="008E21D1" w:rsidRDefault="00FC5099" w:rsidP="00FC5099">
            <w:pPr>
              <w:pStyle w:val="Cuerpo"/>
              <w:ind w:firstLine="0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1AE3C7" w14:textId="24796072" w:rsidR="00FC5099" w:rsidRDefault="00FC5099" w:rsidP="00FC5099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-Formato de fecha válido</w:t>
            </w:r>
            <w:r>
              <w:rPr>
                <w:lang w:val="es-US"/>
              </w:rPr>
              <w:t xml:space="preserve"> e</w:t>
            </w:r>
            <w:r>
              <w:rPr>
                <w:lang w:val="es-US"/>
              </w:rPr>
              <w:t xml:space="preserve"> igual o mayor a la fecha actual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5D980F" w14:textId="77777777" w:rsidR="00FC5099" w:rsidRDefault="00FC5099" w:rsidP="00FC5099">
            <w:pPr>
              <w:rPr>
                <w:lang w:val="es-US"/>
              </w:rPr>
            </w:pPr>
            <w:r>
              <w:rPr>
                <w:lang w:val="es-US"/>
              </w:rPr>
              <w:t>-Formato inválido</w:t>
            </w:r>
          </w:p>
          <w:p w14:paraId="53A12BAC" w14:textId="0C9F77F4" w:rsidR="00FC5099" w:rsidRDefault="00FC5099" w:rsidP="00FC5099">
            <w:pPr>
              <w:rPr>
                <w:lang w:val="es-US"/>
              </w:rPr>
            </w:pPr>
            <w:r>
              <w:rPr>
                <w:lang w:val="es-US"/>
              </w:rPr>
              <w:t>-Menor o igual a la fecha actual</w:t>
            </w:r>
          </w:p>
        </w:tc>
      </w:tr>
      <w:tr w:rsidR="00FC5099" w:rsidRPr="006A22F7" w14:paraId="6001FE8E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2641A" w14:textId="0A7E52D8" w:rsidR="00FC5099" w:rsidRDefault="0037445C" w:rsidP="00FC5099">
            <w:pPr>
              <w:pStyle w:val="Cuerp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C73261" w14:textId="7311A247" w:rsidR="00FC5099" w:rsidRPr="0037445C" w:rsidRDefault="0037445C" w:rsidP="0037445C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-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E493AC" w14:textId="0549D413" w:rsidR="00FC5099" w:rsidRDefault="0037445C" w:rsidP="00FC5099">
            <w:pPr>
              <w:rPr>
                <w:lang w:val="es-US"/>
              </w:rPr>
            </w:pPr>
            <w:r>
              <w:rPr>
                <w:lang w:val="es-US"/>
              </w:rPr>
              <w:t xml:space="preserve">- No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</w:p>
        </w:tc>
      </w:tr>
      <w:tr w:rsidR="00FC5099" w:rsidRPr="006A22F7" w14:paraId="274C404A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F7BF5" w14:textId="77777777" w:rsidR="00FC5099" w:rsidRDefault="00FC5099" w:rsidP="00FC5099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6932ED5" w14:textId="77777777" w:rsidR="00FC5099" w:rsidRDefault="00FC5099" w:rsidP="00FC5099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789080" w14:textId="77777777" w:rsidR="00FC5099" w:rsidRDefault="00FC5099" w:rsidP="00FC5099">
            <w:pPr>
              <w:rPr>
                <w:lang w:val="es-US"/>
              </w:rPr>
            </w:pPr>
          </w:p>
        </w:tc>
      </w:tr>
      <w:tr w:rsidR="00FC5099" w:rsidRPr="006A22F7" w14:paraId="7BE56146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B1CCB" w14:textId="77777777" w:rsidR="00FC5099" w:rsidRDefault="00FC5099" w:rsidP="00FC5099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9C5D47" w14:textId="77777777" w:rsidR="00FC5099" w:rsidRDefault="00FC5099" w:rsidP="00FC5099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B35C37" w14:textId="77777777" w:rsidR="00FC5099" w:rsidRDefault="00FC5099" w:rsidP="00FC5099">
            <w:pPr>
              <w:rPr>
                <w:lang w:val="es-US"/>
              </w:rPr>
            </w:pPr>
          </w:p>
        </w:tc>
      </w:tr>
      <w:tr w:rsidR="00FC5099" w:rsidRPr="006A22F7" w14:paraId="06FCB33E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BC95" w14:textId="77777777" w:rsidR="00FC5099" w:rsidRDefault="00FC5099" w:rsidP="00FC5099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3C72C6" w14:textId="77777777" w:rsidR="00FC5099" w:rsidRDefault="00FC5099" w:rsidP="00FC5099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0BFD2F" w14:textId="77777777" w:rsidR="00FC5099" w:rsidRDefault="00FC5099" w:rsidP="00FC5099">
            <w:pPr>
              <w:rPr>
                <w:lang w:val="es-US"/>
              </w:rPr>
            </w:pPr>
          </w:p>
        </w:tc>
      </w:tr>
    </w:tbl>
    <w:p w14:paraId="277509B9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13BA88FD" w14:textId="77777777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2BA86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7D718EB7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6115F" w14:textId="4CD680E4" w:rsidR="00726FFD" w:rsidRPr="00E103E3" w:rsidRDefault="00FC5099" w:rsidP="00950F68">
            <w:r>
              <w:t xml:space="preserve">Notificación </w:t>
            </w:r>
            <w:proofErr w:type="spellStart"/>
            <w:r>
              <w:t>push</w:t>
            </w:r>
            <w:proofErr w:type="spellEnd"/>
            <w:r>
              <w:t xml:space="preserve"> a transportes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7563F2" w14:textId="3BF7A993" w:rsidR="00726FFD" w:rsidRPr="00FC5099" w:rsidRDefault="00FC5099" w:rsidP="00FC5099">
            <w:r>
              <w:t xml:space="preserve">- Mensaje de notificación </w:t>
            </w:r>
            <w:proofErr w:type="spellStart"/>
            <w:r>
              <w:t>push</w:t>
            </w:r>
            <w:proofErr w:type="spellEnd"/>
            <w:r>
              <w:t xml:space="preserve"> al teléfono móvil del transportista indicando que hay un nuevo pedido de retiro en su zona de cobertura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880D44" w14:textId="40DE684D" w:rsidR="00726FFD" w:rsidRPr="00E103E3" w:rsidRDefault="0037445C" w:rsidP="00950F68">
            <w:proofErr w:type="gramStart"/>
            <w:r w:rsidRPr="0037445C">
              <w:rPr>
                <w:highlight w:val="yellow"/>
              </w:rPr>
              <w:t>Acá será necesario decir q el mensaje no le llega al transportista q no esté en la zona de cobertura?????????</w:t>
            </w:r>
            <w:proofErr w:type="gramEnd"/>
          </w:p>
        </w:tc>
      </w:tr>
      <w:tr w:rsidR="00726FFD" w:rsidRPr="00E103E3" w14:paraId="3C172EED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F859" w14:textId="4365D8E0" w:rsidR="00726FFD" w:rsidRPr="00E103E3" w:rsidRDefault="00FC5099" w:rsidP="00950F68">
            <w:r>
              <w:t xml:space="preserve">Mensaje de publicación de pedido de </w:t>
            </w:r>
            <w:proofErr w:type="spellStart"/>
            <w:r>
              <w:t>envio</w:t>
            </w:r>
            <w:proofErr w:type="spellEnd"/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50172B" w14:textId="358BB0C3" w:rsidR="00726FFD" w:rsidRPr="00FC5099" w:rsidRDefault="00FC5099" w:rsidP="00FC5099">
            <w:r>
              <w:t>- Mensaje que indique que el pedido fue publicado correctamente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95A63C" w14:textId="010CE881" w:rsidR="00726FFD" w:rsidRPr="00E103E3" w:rsidRDefault="00FC5099" w:rsidP="00950F68">
            <w:r>
              <w:t>- Mensaje de error indicando que la calle de retiro no existe</w:t>
            </w:r>
          </w:p>
        </w:tc>
      </w:tr>
      <w:tr w:rsidR="00726FFD" w:rsidRPr="00E103E3" w14:paraId="0326EF8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01FD9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82BB4C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5828ED" w14:textId="2ED78DE9" w:rsidR="00726FFD" w:rsidRPr="00E103E3" w:rsidRDefault="00FC5099" w:rsidP="00950F68">
            <w:r>
              <w:t>- Mensaje de error indicando que el número de calle de retiro no es correcto</w:t>
            </w:r>
          </w:p>
        </w:tc>
      </w:tr>
      <w:tr w:rsidR="00726FFD" w:rsidRPr="00E103E3" w14:paraId="63776326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E94F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8663851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8B6A3D" w14:textId="5561A2D2" w:rsidR="00726FFD" w:rsidRPr="00FC5099" w:rsidRDefault="00FC5099" w:rsidP="00FC5099">
            <w:r>
              <w:t>- Mensaje de error indicando que la localidad o la provincia de retiro no existen</w:t>
            </w:r>
          </w:p>
        </w:tc>
      </w:tr>
      <w:tr w:rsidR="00726FFD" w:rsidRPr="00E103E3" w14:paraId="717FE9A2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3A37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42CCF8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BE1D89" w14:textId="1A9E1EC6" w:rsidR="00726FFD" w:rsidRPr="00E103E3" w:rsidRDefault="0037445C" w:rsidP="00950F68">
            <w:r>
              <w:t xml:space="preserve">…… </w:t>
            </w:r>
          </w:p>
        </w:tc>
      </w:tr>
      <w:tr w:rsidR="00726FFD" w:rsidRPr="00E103E3" w14:paraId="1AC31627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D60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498CDA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AD7DE3" w14:textId="77777777" w:rsidR="00726FFD" w:rsidRPr="00E103E3" w:rsidRDefault="00726FFD" w:rsidP="00950F68"/>
        </w:tc>
      </w:tr>
      <w:tr w:rsidR="00726FFD" w:rsidRPr="00E103E3" w14:paraId="0F43F379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A1D9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8ED258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28474B" w14:textId="77777777" w:rsidR="00726FFD" w:rsidRPr="00E103E3" w:rsidRDefault="00726FFD" w:rsidP="00950F68"/>
        </w:tc>
      </w:tr>
      <w:tr w:rsidR="00726FFD" w:rsidRPr="00E103E3" w14:paraId="4639EA44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9A9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4544C7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6C8513" w14:textId="77777777" w:rsidR="00726FFD" w:rsidRPr="00E103E3" w:rsidRDefault="00726FFD" w:rsidP="00950F68"/>
        </w:tc>
      </w:tr>
      <w:tr w:rsidR="00726FFD" w:rsidRPr="00E103E3" w14:paraId="2654C55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0DAB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62203A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7B395F" w14:textId="77777777" w:rsidR="00726FFD" w:rsidRPr="00E103E3" w:rsidRDefault="00726FFD" w:rsidP="00950F68"/>
        </w:tc>
      </w:tr>
      <w:tr w:rsidR="00726FFD" w:rsidRPr="00E103E3" w14:paraId="7F5C3BA7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417B7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AE914A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087424" w14:textId="77777777" w:rsidR="00726FFD" w:rsidRPr="00E103E3" w:rsidRDefault="00726FFD" w:rsidP="00950F68"/>
        </w:tc>
      </w:tr>
      <w:tr w:rsidR="00726FFD" w:rsidRPr="00E103E3" w14:paraId="6CC19BFA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966D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99F7D4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C557AE" w14:textId="77777777" w:rsidR="00726FFD" w:rsidRPr="00E103E3" w:rsidRDefault="00726FFD" w:rsidP="00950F68"/>
        </w:tc>
      </w:tr>
      <w:tr w:rsidR="00726FFD" w:rsidRPr="00E103E3" w14:paraId="6B51649D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9C9FE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16FEFF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4161CA" w14:textId="77777777" w:rsidR="00726FFD" w:rsidRPr="00E103E3" w:rsidRDefault="00726FFD" w:rsidP="00950F68"/>
        </w:tc>
      </w:tr>
    </w:tbl>
    <w:p w14:paraId="2C8DB9E5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54215E88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1F34672B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38669558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14:paraId="3B339F8E" w14:textId="77777777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527C17B3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7DA619D9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A8248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4E617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0DB4E" w14:textId="77777777" w:rsid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  <w:p w14:paraId="7C1BC357" w14:textId="07EEC20B" w:rsidR="00AF3B21" w:rsidRDefault="00AF3B21" w:rsidP="00C71BDC">
            <w:pPr>
              <w:pStyle w:val="Cuerpo"/>
              <w:jc w:val="center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1C948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C71BDC" w14:paraId="6E45B72E" w14:textId="77777777" w:rsidTr="00C71BDC">
        <w:tblPrEx>
          <w:shd w:val="clear" w:color="auto" w:fill="CED7E7"/>
        </w:tblPrEx>
        <w:trPr>
          <w:trHeight w:val="5599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467CE09B" w14:textId="0DF7EEE6" w:rsidR="00C71BDC" w:rsidRDefault="0037445C" w:rsidP="00EE03FB"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3FC161DE" w14:textId="2AD9BB44" w:rsidR="00C71BDC" w:rsidRDefault="0037445C" w:rsidP="00EE03FB">
            <w:r>
              <w:t>Alta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4707" w14:textId="6879C1BC" w:rsidR="00C71BDC" w:rsidRDefault="0037445C" w:rsidP="00EE03FB">
            <w:r>
              <w:t>Publicación de pedido de envío con fechas válidas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28E9D" w14:textId="733FC1E2" w:rsidR="00C71BDC" w:rsidRDefault="0037445C" w:rsidP="00EE03FB">
            <w:r>
              <w:t xml:space="preserve">El solicitante está </w:t>
            </w:r>
            <w:proofErr w:type="spellStart"/>
            <w:r>
              <w:t>logueado</w:t>
            </w:r>
            <w:proofErr w:type="spellEnd"/>
            <w:r>
              <w:t xml:space="preserve"> con el nombre “</w:t>
            </w:r>
            <w:r w:rsidR="00AF3B21">
              <w:t>Pepe</w:t>
            </w:r>
            <w:r>
              <w:t>”.</w:t>
            </w:r>
          </w:p>
          <w:p w14:paraId="3B804E04" w14:textId="0E8A4C70" w:rsidR="00AF3B21" w:rsidRDefault="00AF3B21" w:rsidP="00EE03FB">
            <w:r>
              <w:t>La calle Chile, la localidad Córdoba y la provincia Córdoba existen.</w:t>
            </w:r>
          </w:p>
          <w:p w14:paraId="2770FFB5" w14:textId="4BCC4F01" w:rsidR="0037445C" w:rsidRDefault="00AF3B21" w:rsidP="00EE03FB">
            <w:r>
              <w:t xml:space="preserve">El transportista </w:t>
            </w:r>
            <w:proofErr w:type="spellStart"/>
            <w:r>
              <w:t>logueado</w:t>
            </w:r>
            <w:proofErr w:type="spellEnd"/>
            <w:r>
              <w:t xml:space="preserve"> como “Juan” tiene la dirección “Chile 123, Córdoba, Córdoba” en su zona de cobertura.</w:t>
            </w:r>
          </w:p>
          <w:p w14:paraId="65BEC8C1" w14:textId="0B0A124F" w:rsidR="00AF3B21" w:rsidRDefault="00AF3B21" w:rsidP="00EE03FB">
            <w:r>
              <w:t>La fecha del sistema es 24/10/2023.</w:t>
            </w:r>
          </w:p>
          <w:p w14:paraId="02B5DF64" w14:textId="509C0AAC" w:rsidR="00AF3B21" w:rsidRDefault="00AF3B21" w:rsidP="00EE03FB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2D5A8" w14:textId="34E53CCD" w:rsidR="00AF3B21" w:rsidRDefault="00AF3B21" w:rsidP="00726FFD">
            <w:pPr>
              <w:ind w:firstLine="0"/>
            </w:pPr>
            <w:r w:rsidRPr="00AF3B21">
              <w:rPr>
                <w:rStyle w:val="Ninguno"/>
                <w:rFonts w:ascii="Calibri" w:hAnsi="Calibri"/>
                <w:highlight w:val="yellow"/>
              </w:rPr>
              <w:t xml:space="preserve">(acá no se si hay q poner el solicitante </w:t>
            </w:r>
            <w:r w:rsidRPr="00AF3B21">
              <w:rPr>
                <w:highlight w:val="yellow"/>
              </w:rPr>
              <w:t>Pepe</w:t>
            </w:r>
            <w:r w:rsidRPr="00AF3B21">
              <w:rPr>
                <w:rStyle w:val="Ninguno"/>
                <w:rFonts w:ascii="Calibri" w:hAnsi="Calibri"/>
                <w:highlight w:val="yellow"/>
              </w:rPr>
              <w:t xml:space="preserve">, </w:t>
            </w:r>
            <w:r w:rsidRPr="00AF3B21">
              <w:rPr>
                <w:highlight w:val="yellow"/>
              </w:rPr>
              <w:t>Pepe</w:t>
            </w:r>
            <w:r w:rsidRPr="00AF3B21">
              <w:rPr>
                <w:rStyle w:val="Ninguno"/>
                <w:rFonts w:ascii="Calibri" w:hAnsi="Calibri"/>
                <w:highlight w:val="yellow"/>
              </w:rPr>
              <w:t>, o el solicitante)</w:t>
            </w:r>
          </w:p>
          <w:p w14:paraId="163F03F0" w14:textId="7243A7F5" w:rsidR="00C71BDC" w:rsidRDefault="00AF3B21" w:rsidP="00726FFD">
            <w:pPr>
              <w:ind w:firstLine="0"/>
            </w:pPr>
            <w:r>
              <w:t xml:space="preserve">1. </w:t>
            </w:r>
            <w:r>
              <w:t>Pepe</w:t>
            </w:r>
            <w:r>
              <w:t xml:space="preserve"> selecciona la opción de publicar pedido de </w:t>
            </w:r>
            <w:proofErr w:type="spellStart"/>
            <w:r>
              <w:t>envio</w:t>
            </w:r>
            <w:proofErr w:type="spellEnd"/>
            <w:r>
              <w:t>.</w:t>
            </w:r>
          </w:p>
          <w:p w14:paraId="7EF2A91B" w14:textId="4F61575B" w:rsidR="00E72D96" w:rsidRDefault="00E72D96" w:rsidP="00726FFD">
            <w:pPr>
              <w:ind w:firstLine="0"/>
            </w:pPr>
            <w:r>
              <w:t>2. Pepe selecciona el tipo de carga “paquete”.</w:t>
            </w:r>
          </w:p>
          <w:p w14:paraId="1ACC867E" w14:textId="629BAA82" w:rsidR="00AF3B21" w:rsidRDefault="00E72D96" w:rsidP="00726FFD">
            <w:pPr>
              <w:ind w:firstLine="0"/>
            </w:pPr>
            <w:r>
              <w:t>3</w:t>
            </w:r>
            <w:r w:rsidR="00AF3B21">
              <w:t xml:space="preserve">. </w:t>
            </w:r>
            <w:r w:rsidR="00AF3B21">
              <w:t>Pepe</w:t>
            </w:r>
            <w:r w:rsidR="00AF3B21">
              <w:t xml:space="preserve"> ingresa el domicilio de retiro “Chile 123, Córdoba, Córdoba” sin referencia.</w:t>
            </w:r>
          </w:p>
          <w:p w14:paraId="0D5C75C2" w14:textId="76485DBE" w:rsidR="00AF3B21" w:rsidRDefault="00E72D96" w:rsidP="00726FFD">
            <w:pPr>
              <w:ind w:firstLine="0"/>
            </w:pPr>
            <w:r>
              <w:t>4</w:t>
            </w:r>
            <w:r w:rsidR="00AF3B21">
              <w:t xml:space="preserve">. </w:t>
            </w:r>
            <w:r w:rsidR="00AF3B21">
              <w:t>Pepe</w:t>
            </w:r>
            <w:r w:rsidR="00AF3B21">
              <w:t xml:space="preserve"> ingresa la fecha de retiro 24/10/2023.</w:t>
            </w:r>
          </w:p>
          <w:p w14:paraId="02C4B175" w14:textId="4EFE23BF" w:rsidR="00AF3B21" w:rsidRDefault="00E72D96" w:rsidP="00726FFD">
            <w:pPr>
              <w:ind w:firstLine="0"/>
            </w:pPr>
            <w:r>
              <w:t>5</w:t>
            </w:r>
            <w:r w:rsidR="00AF3B21">
              <w:t xml:space="preserve">. </w:t>
            </w:r>
            <w:r w:rsidR="00AF3B21">
              <w:t>Pepe</w:t>
            </w:r>
            <w:r w:rsidR="00AF3B21">
              <w:t xml:space="preserve"> ingresa el domicilio de entrega “Chile 4321, Córdoba, Córdoba” sin referencia.</w:t>
            </w:r>
          </w:p>
          <w:p w14:paraId="23E2F127" w14:textId="63BF0FC4" w:rsidR="00AF3B21" w:rsidRDefault="00E72D96" w:rsidP="00726FFD">
            <w:pPr>
              <w:ind w:firstLine="0"/>
            </w:pPr>
            <w:r>
              <w:t>6</w:t>
            </w:r>
            <w:r w:rsidR="00AF3B21">
              <w:t xml:space="preserve">. </w:t>
            </w:r>
            <w:r w:rsidR="00AF3B21">
              <w:t>Pepe</w:t>
            </w:r>
            <w:r w:rsidR="00AF3B21">
              <w:t xml:space="preserve"> ingresa la fecha de entrega 24/10/2023.</w:t>
            </w:r>
          </w:p>
          <w:p w14:paraId="1647BEF2" w14:textId="50EAB165" w:rsidR="00AF3B21" w:rsidRDefault="00E72D96" w:rsidP="00726FFD">
            <w:pPr>
              <w:ind w:firstLine="0"/>
            </w:pPr>
            <w:r>
              <w:t>7. Pepe selecciona la opción “Publicar”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058F" w14:textId="6DC44A58" w:rsidR="00C71BDC" w:rsidRDefault="00E72D96" w:rsidP="00EE03FB">
            <w:pPr>
              <w:pStyle w:val="Cuerpo"/>
            </w:pPr>
            <w:r>
              <w:rPr>
                <w:rStyle w:val="Ninguno"/>
                <w:rFonts w:ascii="Calibri" w:eastAsia="Calibri" w:hAnsi="Calibri" w:cs="Calibri"/>
              </w:rPr>
              <w:t xml:space="preserve">- Mensaje de pedido publicado con el tipo de </w:t>
            </w:r>
            <w:proofErr w:type="spellStart"/>
            <w:r>
              <w:rPr>
                <w:rStyle w:val="Ninguno"/>
                <w:rFonts w:ascii="Calibri" w:eastAsia="Calibri" w:hAnsi="Calibri" w:cs="Calibri"/>
              </w:rPr>
              <w:t>envio</w:t>
            </w:r>
            <w:proofErr w:type="spellEnd"/>
            <w:r>
              <w:rPr>
                <w:rStyle w:val="Ninguno"/>
                <w:rFonts w:ascii="Calibri" w:eastAsia="Calibri" w:hAnsi="Calibri" w:cs="Calibri"/>
              </w:rPr>
              <w:t xml:space="preserve"> “paquete”, Domicilio de retiro </w:t>
            </w:r>
            <w:r>
              <w:t>“Chile 123, Córdoba, Córdoba”</w:t>
            </w:r>
            <w:r>
              <w:t xml:space="preserve">, Domicilio de entrega </w:t>
            </w:r>
            <w:r>
              <w:t>“Chile 4321, Córdoba, Córdoba”</w:t>
            </w:r>
            <w:r>
              <w:t xml:space="preserve">, fecha de retiro </w:t>
            </w:r>
            <w:r>
              <w:t>24/10/2023</w:t>
            </w:r>
            <w:r>
              <w:t xml:space="preserve"> y fecha de entrega </w:t>
            </w:r>
            <w:r>
              <w:t>24/10/2023</w:t>
            </w:r>
            <w:r>
              <w:t>.</w:t>
            </w:r>
          </w:p>
          <w:p w14:paraId="44E1DBFC" w14:textId="208ED5E5" w:rsidR="00E72D96" w:rsidRDefault="00E72D96" w:rsidP="00E72D96">
            <w:pPr>
              <w:pStyle w:val="Cuerpo"/>
            </w:pPr>
            <w:r>
              <w:t xml:space="preserve">- Notificación PUSH enviada al transportista Juan con pedido nuevo en </w:t>
            </w:r>
            <w:r>
              <w:t>“Chile 123, Córdoba, Córdoba”</w:t>
            </w:r>
            <w:r>
              <w:t xml:space="preserve"> con </w:t>
            </w:r>
            <w:r>
              <w:t>fecha de retiro 24/10/2023 y fecha de entrega 24/10/2023</w:t>
            </w:r>
            <w:r>
              <w:t xml:space="preserve">. </w:t>
            </w:r>
            <w:r w:rsidRPr="00E72D96">
              <w:rPr>
                <w:highlight w:val="yellow"/>
              </w:rPr>
              <w:t>(no se si hace falta poner todo)</w:t>
            </w:r>
          </w:p>
          <w:p w14:paraId="28F72CD0" w14:textId="77777777" w:rsidR="00E72D96" w:rsidRPr="00E72D96" w:rsidRDefault="00E72D96" w:rsidP="00E72D96">
            <w:pPr>
              <w:pStyle w:val="Cuerpo"/>
              <w:rPr>
                <w:rStyle w:val="Ninguno"/>
              </w:rPr>
            </w:pPr>
          </w:p>
          <w:p w14:paraId="79631FE7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ACBE2C4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AC7712A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04D2AC1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B6E076D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71FCE37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A370A4B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C92B1E4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32BF5F15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2AF67A4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E27F590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E04803C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3DB85F5B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52EECB7" w14:textId="77777777" w:rsidR="00C71BDC" w:rsidRDefault="00C71BDC" w:rsidP="006D2CA3">
            <w:pPr>
              <w:pStyle w:val="Cuerpo"/>
              <w:ind w:firstLine="0"/>
              <w:rPr>
                <w:rStyle w:val="Ninguno"/>
                <w:rFonts w:ascii="Calibri" w:eastAsia="Calibri" w:hAnsi="Calibri" w:cs="Calibri"/>
              </w:rPr>
            </w:pPr>
          </w:p>
          <w:p w14:paraId="543C0D55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ED86274" w14:textId="77777777" w:rsidR="00C71BDC" w:rsidRDefault="00C71BDC" w:rsidP="00EE03FB">
            <w:pPr>
              <w:pStyle w:val="Cuerpo"/>
            </w:pPr>
          </w:p>
        </w:tc>
      </w:tr>
    </w:tbl>
    <w:p w14:paraId="03916503" w14:textId="77777777"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14:paraId="7BDCDCF5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700773E9" w14:textId="77777777" w:rsidTr="00950F68">
        <w:tc>
          <w:tcPr>
            <w:tcW w:w="1421" w:type="dxa"/>
            <w:shd w:val="clear" w:color="auto" w:fill="2898B7"/>
          </w:tcPr>
          <w:p w14:paraId="63159E09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4F5CA300" w14:textId="704E7304" w:rsidR="009A5A5D" w:rsidRPr="003F2F3B" w:rsidRDefault="002462C0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Decisión</w:t>
            </w:r>
          </w:p>
        </w:tc>
        <w:tc>
          <w:tcPr>
            <w:tcW w:w="3189" w:type="dxa"/>
            <w:shd w:val="clear" w:color="auto" w:fill="2898B7"/>
          </w:tcPr>
          <w:p w14:paraId="2FE607C6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26C5096D" w14:textId="4DE0D837" w:rsidR="009A5A5D" w:rsidRPr="003F2F3B" w:rsidRDefault="002462C0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5</w:t>
            </w:r>
          </w:p>
        </w:tc>
      </w:tr>
      <w:tr w:rsidR="009A5A5D" w:rsidRPr="003F2F3B" w14:paraId="5848C3A7" w14:textId="77777777" w:rsidTr="00950F68">
        <w:tc>
          <w:tcPr>
            <w:tcW w:w="15730" w:type="dxa"/>
            <w:gridSpan w:val="4"/>
            <w:shd w:val="clear" w:color="auto" w:fill="2898B7"/>
          </w:tcPr>
          <w:p w14:paraId="68F69F43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1C23F472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4966EB71" w14:textId="6ADA9499" w:rsidR="009A5A5D" w:rsidRDefault="002462C0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3190352A" w14:textId="447A2E4D" w:rsidR="002462C0" w:rsidRDefault="002462C0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=“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paquete”,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 w:rsidR="00A92CEB">
              <w:rPr>
                <w:rFonts w:ascii="Corbel" w:hAnsi="Corbel"/>
                <w:b/>
                <w:lang w:val="es-ES_tradnl"/>
              </w:rPr>
              <w:t xml:space="preserve">, </w:t>
            </w:r>
            <w:proofErr w:type="spellStart"/>
            <w:r w:rsidR="00A92CEB"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 w:rsidR="00A92CEB"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 w:rsidR="00A92CEB"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.</w:t>
            </w:r>
          </w:p>
          <w:p w14:paraId="576B49EE" w14:textId="77777777" w:rsidR="002462C0" w:rsidRDefault="002462C0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123,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4321,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0B667D3F" w14:textId="77777777" w:rsidR="002462C0" w:rsidRDefault="002462C0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123,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4321,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r>
              <w:rPr>
                <w:rFonts w:ascii="Corbel" w:hAnsi="Corbel"/>
                <w:b/>
                <w:lang w:val="es-ES_tradnl"/>
              </w:rPr>
              <w:t xml:space="preserve">24/10/2023,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49A309CA" w14:textId="1DDD591C" w:rsidR="002462C0" w:rsidRDefault="002462C0" w:rsidP="002462C0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123,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4321,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=24/10/2023,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r>
              <w:rPr>
                <w:rFonts w:ascii="Corbel" w:hAnsi="Corbel"/>
                <w:b/>
                <w:lang w:val="es-ES_tradnl"/>
              </w:rPr>
              <w:t>24/10/2023</w:t>
            </w:r>
          </w:p>
          <w:p w14:paraId="7A86B03C" w14:textId="2240C93C" w:rsidR="002462C0" w:rsidRPr="00486FB0" w:rsidRDefault="002462C0" w:rsidP="00A92CEB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</w:p>
        </w:tc>
      </w:tr>
      <w:tr w:rsidR="009A5A5D" w:rsidRPr="003F2F3B" w14:paraId="126ADD58" w14:textId="77777777" w:rsidTr="00950F68">
        <w:tc>
          <w:tcPr>
            <w:tcW w:w="15730" w:type="dxa"/>
            <w:gridSpan w:val="4"/>
            <w:shd w:val="clear" w:color="auto" w:fill="2898B7"/>
          </w:tcPr>
          <w:p w14:paraId="2A657CA0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0BC046A3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28BA3CEE" w14:textId="76FEED2B" w:rsidR="009A5A5D" w:rsidRPr="003F2F3B" w:rsidRDefault="002462C0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Fecha actual=24/10/2023</w:t>
            </w:r>
          </w:p>
        </w:tc>
      </w:tr>
    </w:tbl>
    <w:p w14:paraId="6A629C53" w14:textId="77777777" w:rsidR="002121B4" w:rsidRDefault="002121B4" w:rsidP="002121B4">
      <w:pPr>
        <w:ind w:firstLine="0"/>
        <w:rPr>
          <w:rFonts w:cs="Calibri Light"/>
        </w:rPr>
      </w:pPr>
    </w:p>
    <w:p w14:paraId="01F66F96" w14:textId="77777777" w:rsidR="002462C0" w:rsidRDefault="002462C0" w:rsidP="002121B4">
      <w:pPr>
        <w:ind w:firstLine="0"/>
        <w:rPr>
          <w:rFonts w:cs="Calibri Light"/>
        </w:rPr>
      </w:pPr>
    </w:p>
    <w:p w14:paraId="004061DE" w14:textId="77777777" w:rsidR="002462C0" w:rsidRDefault="002462C0" w:rsidP="002121B4">
      <w:pPr>
        <w:ind w:firstLine="0"/>
        <w:rPr>
          <w:rFonts w:cs="Calibri Light"/>
        </w:rPr>
      </w:pPr>
    </w:p>
    <w:p w14:paraId="63E69F04" w14:textId="77777777" w:rsidR="002462C0" w:rsidRDefault="002462C0" w:rsidP="002121B4">
      <w:pPr>
        <w:ind w:firstLine="0"/>
        <w:rPr>
          <w:rFonts w:cs="Calibri Light"/>
        </w:rPr>
      </w:pPr>
    </w:p>
    <w:p w14:paraId="459EE918" w14:textId="77777777" w:rsidR="002462C0" w:rsidRDefault="002462C0" w:rsidP="002121B4">
      <w:pPr>
        <w:ind w:firstLine="0"/>
        <w:rPr>
          <w:rFonts w:cs="Calibri Light"/>
        </w:rPr>
      </w:pPr>
    </w:p>
    <w:p w14:paraId="3527AB3B" w14:textId="77777777" w:rsidR="002462C0" w:rsidRDefault="002462C0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2462C0" w:rsidRPr="003F2F3B" w14:paraId="60BF2C0C" w14:textId="77777777" w:rsidTr="00A05B26">
        <w:tc>
          <w:tcPr>
            <w:tcW w:w="1421" w:type="dxa"/>
            <w:shd w:val="clear" w:color="auto" w:fill="2898B7"/>
          </w:tcPr>
          <w:p w14:paraId="50DAE2A9" w14:textId="77777777" w:rsidR="002462C0" w:rsidRPr="006145DF" w:rsidRDefault="002462C0" w:rsidP="00A05B26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7836400A" w14:textId="21B7E3FA" w:rsidR="002462C0" w:rsidRPr="003F2F3B" w:rsidRDefault="002462C0" w:rsidP="00A05B26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Múltiples</w:t>
            </w:r>
          </w:p>
        </w:tc>
        <w:tc>
          <w:tcPr>
            <w:tcW w:w="3189" w:type="dxa"/>
            <w:shd w:val="clear" w:color="auto" w:fill="2898B7"/>
          </w:tcPr>
          <w:p w14:paraId="5443A6E2" w14:textId="77777777" w:rsidR="002462C0" w:rsidRPr="003F2F3B" w:rsidRDefault="002462C0" w:rsidP="00A05B26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426611A1" w14:textId="24A27CC3" w:rsidR="002462C0" w:rsidRPr="003F2F3B" w:rsidRDefault="00A92CEB" w:rsidP="00A05B26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1</w:t>
            </w:r>
            <w:r w:rsidR="00C6416E">
              <w:rPr>
                <w:rFonts w:ascii="Corbel" w:hAnsi="Corbel"/>
                <w:b/>
              </w:rPr>
              <w:t>0</w:t>
            </w:r>
          </w:p>
        </w:tc>
      </w:tr>
      <w:tr w:rsidR="002462C0" w:rsidRPr="003F2F3B" w14:paraId="0AF380F1" w14:textId="77777777" w:rsidTr="00A05B26">
        <w:tc>
          <w:tcPr>
            <w:tcW w:w="15730" w:type="dxa"/>
            <w:gridSpan w:val="4"/>
            <w:shd w:val="clear" w:color="auto" w:fill="2898B7"/>
          </w:tcPr>
          <w:p w14:paraId="2109AB0B" w14:textId="77777777" w:rsidR="002462C0" w:rsidRPr="003F2F3B" w:rsidRDefault="002462C0" w:rsidP="00A05B26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2462C0" w:rsidRPr="004A0256" w14:paraId="2181BAA5" w14:textId="77777777" w:rsidTr="00A05B26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6B3B8192" w14:textId="77777777" w:rsidR="002462C0" w:rsidRDefault="002462C0" w:rsidP="002462C0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1B7614D2" w14:textId="77777777" w:rsidR="002462C0" w:rsidRDefault="002462C0" w:rsidP="002462C0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2B2D8DDC" w14:textId="77777777" w:rsidR="002462C0" w:rsidRDefault="002462C0" w:rsidP="002462C0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=”Chile 4321, Córdoba, Córdoba”</w:t>
            </w:r>
          </w:p>
          <w:p w14:paraId="25346540" w14:textId="0D7555DF" w:rsidR="002462C0" w:rsidRDefault="002462C0" w:rsidP="002462C0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 w:rsidR="00A92CEB"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 w:rsidR="00A92CEB">
              <w:rPr>
                <w:rFonts w:ascii="Corbel" w:hAnsi="Corbel"/>
                <w:b/>
                <w:lang w:val="es-ES_tradnl"/>
              </w:rPr>
              <w:t xml:space="preserve">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=”Chile 4321, Córdoba, Córdoba”</w:t>
            </w:r>
          </w:p>
          <w:p w14:paraId="2CF981BC" w14:textId="09BC9E60" w:rsidR="00A92CEB" w:rsidRDefault="00A92CEB" w:rsidP="00A92CEB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123,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=”Chile 4321, Córdoba, Córdoba”</w:t>
            </w:r>
            <w:r>
              <w:rPr>
                <w:rFonts w:ascii="Corbel" w:hAnsi="Corbel"/>
                <w:b/>
                <w:lang w:val="es-ES_tradnl"/>
              </w:rPr>
              <w:t xml:space="preserve">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298D986E" w14:textId="77777777" w:rsidR="00A92CEB" w:rsidRDefault="00A92CEB" w:rsidP="00A92CEB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123,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4321,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=24/10/2000</w:t>
            </w:r>
          </w:p>
          <w:p w14:paraId="258DF4EA" w14:textId="486F823B" w:rsidR="00A92CEB" w:rsidRDefault="00A92CEB" w:rsidP="00A92CEB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123,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4321,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r>
              <w:rPr>
                <w:rFonts w:ascii="Corbel" w:hAnsi="Corbel"/>
                <w:b/>
                <w:lang w:val="es-ES_tradnl"/>
              </w:rPr>
              <w:t>24</w:t>
            </w:r>
            <w:r>
              <w:rPr>
                <w:rFonts w:ascii="Corbel" w:hAnsi="Corbel"/>
                <w:b/>
                <w:lang w:val="es-ES_tradnl"/>
              </w:rPr>
              <w:t>/10/20</w:t>
            </w:r>
            <w:r>
              <w:rPr>
                <w:rFonts w:ascii="Corbel" w:hAnsi="Corbel"/>
                <w:b/>
                <w:lang w:val="es-ES_tradnl"/>
              </w:rPr>
              <w:t xml:space="preserve">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 w:rsidR="00C6416E">
              <w:rPr>
                <w:rFonts w:ascii="Corbel" w:hAnsi="Corbel"/>
                <w:b/>
                <w:lang w:val="es-ES_tradnl"/>
              </w:rPr>
              <w:t>.</w:t>
            </w:r>
          </w:p>
          <w:p w14:paraId="63AA7D96" w14:textId="77777777" w:rsidR="00C6416E" w:rsidRDefault="00C6416E" w:rsidP="00C6416E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123,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4321,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=24/10/2023,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.</w:t>
            </w:r>
          </w:p>
          <w:p w14:paraId="02C21D62" w14:textId="592EE64F" w:rsidR="00C6416E" w:rsidRDefault="00C6416E" w:rsidP="00C6416E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123,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4321,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=24/10/2023,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=24/10/20</w:t>
            </w:r>
            <w:r>
              <w:rPr>
                <w:rFonts w:ascii="Corbel" w:hAnsi="Corbel"/>
                <w:b/>
                <w:lang w:val="es-ES_tradnl"/>
              </w:rPr>
              <w:t>00</w:t>
            </w:r>
            <w:r>
              <w:rPr>
                <w:rFonts w:ascii="Corbel" w:hAnsi="Corbel"/>
                <w:b/>
                <w:lang w:val="es-ES_tradnl"/>
              </w:rPr>
              <w:t>.</w:t>
            </w:r>
          </w:p>
          <w:p w14:paraId="5C57DCD6" w14:textId="4AEFFF14" w:rsidR="00C6416E" w:rsidRDefault="00C6416E" w:rsidP="00C6416E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  <w:proofErr w:type="spellStart"/>
            <w:r>
              <w:rPr>
                <w:rFonts w:ascii="Corbel" w:hAnsi="Corbel"/>
                <w:b/>
                <w:lang w:val="es-ES_tradnl"/>
              </w:rPr>
              <w:t>tipoCarga</w:t>
            </w:r>
            <w:proofErr w:type="spellEnd"/>
            <w:proofErr w:type="gramStart"/>
            <w:r>
              <w:rPr>
                <w:rFonts w:ascii="Corbel" w:hAnsi="Corbel"/>
                <w:b/>
                <w:lang w:val="es-ES_tradnl"/>
              </w:rPr>
              <w:t>=”paquete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123,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=”Chile 4321, Córdoba, Córdoba”,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=24/10/2023,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=24/10/20</w:t>
            </w:r>
            <w:r>
              <w:rPr>
                <w:rFonts w:ascii="Corbel" w:hAnsi="Corbel"/>
                <w:b/>
                <w:lang w:val="es-ES_tradnl"/>
              </w:rPr>
              <w:t>23</w:t>
            </w:r>
            <w:r>
              <w:rPr>
                <w:rFonts w:ascii="Corbel" w:hAnsi="Corbel"/>
                <w:b/>
                <w:lang w:val="es-ES_tradnl"/>
              </w:rPr>
              <w:t>.</w:t>
            </w:r>
          </w:p>
          <w:p w14:paraId="6681ED83" w14:textId="332852B4" w:rsidR="002462C0" w:rsidRPr="00486FB0" w:rsidRDefault="002462C0" w:rsidP="002462C0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  <w:lang w:val="es-ES_tradnl"/>
              </w:rPr>
            </w:pPr>
          </w:p>
        </w:tc>
      </w:tr>
      <w:tr w:rsidR="002462C0" w:rsidRPr="003F2F3B" w14:paraId="6380417A" w14:textId="77777777" w:rsidTr="00A05B26">
        <w:tc>
          <w:tcPr>
            <w:tcW w:w="15730" w:type="dxa"/>
            <w:gridSpan w:val="4"/>
            <w:shd w:val="clear" w:color="auto" w:fill="2898B7"/>
          </w:tcPr>
          <w:p w14:paraId="08E20FAE" w14:textId="77777777" w:rsidR="002462C0" w:rsidRPr="003F2F3B" w:rsidRDefault="002462C0" w:rsidP="00A05B26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2462C0" w:rsidRPr="003F2F3B" w14:paraId="6703CCB0" w14:textId="77777777" w:rsidTr="00A05B26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35CE0B46" w14:textId="77777777" w:rsidR="002462C0" w:rsidRDefault="002462C0" w:rsidP="00A05B26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Fecha actual=24/10/2023</w:t>
            </w:r>
          </w:p>
          <w:p w14:paraId="4A5CD929" w14:textId="662D1006" w:rsidR="00A92CEB" w:rsidRPr="003F2F3B" w:rsidRDefault="00A92CEB" w:rsidP="00A05B26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Chile es una calle registrada, Córdoba una localidad registrada, Córdoba es una provincia registrada.</w:t>
            </w:r>
          </w:p>
        </w:tc>
      </w:tr>
    </w:tbl>
    <w:p w14:paraId="7B7EF71C" w14:textId="77777777" w:rsidR="002462C0" w:rsidRDefault="002462C0" w:rsidP="002121B4">
      <w:pPr>
        <w:ind w:firstLine="0"/>
        <w:rPr>
          <w:rFonts w:cs="Calibri Light"/>
        </w:rPr>
      </w:pPr>
    </w:p>
    <w:p w14:paraId="6F81229D" w14:textId="77777777" w:rsidR="002462C0" w:rsidRDefault="002462C0" w:rsidP="002121B4">
      <w:pPr>
        <w:ind w:firstLine="0"/>
        <w:rPr>
          <w:rFonts w:cs="Calibri Light"/>
        </w:rPr>
      </w:pPr>
    </w:p>
    <w:p w14:paraId="1F9B8442" w14:textId="77777777" w:rsidR="002462C0" w:rsidRDefault="002462C0" w:rsidP="002121B4">
      <w:pPr>
        <w:ind w:firstLine="0"/>
        <w:rPr>
          <w:rFonts w:cs="Calibri Light"/>
        </w:rPr>
      </w:pPr>
    </w:p>
    <w:p w14:paraId="6BE6C051" w14:textId="77777777" w:rsidR="002462C0" w:rsidRDefault="002462C0" w:rsidP="002121B4">
      <w:pPr>
        <w:ind w:firstLine="0"/>
        <w:rPr>
          <w:rFonts w:cs="Calibri Light"/>
        </w:rPr>
      </w:pPr>
    </w:p>
    <w:p w14:paraId="72664B36" w14:textId="0414B678" w:rsidR="002462C0" w:rsidRDefault="002462C0" w:rsidP="002121B4">
      <w:pPr>
        <w:ind w:firstLine="0"/>
        <w:rPr>
          <w:rFonts w:cs="Calibri Light"/>
        </w:rPr>
      </w:pPr>
      <w:r>
        <w:rPr>
          <w:rFonts w:cs="Calibri Light"/>
        </w:rPr>
        <w:t>Diagrama de flujo:</w:t>
      </w:r>
    </w:p>
    <w:p w14:paraId="4D3A2CEA" w14:textId="0414C681" w:rsidR="002462C0" w:rsidRPr="002121B4" w:rsidRDefault="002462C0" w:rsidP="002121B4">
      <w:pPr>
        <w:ind w:firstLine="0"/>
        <w:rPr>
          <w:rFonts w:cs="Calibri Light"/>
        </w:rPr>
      </w:pPr>
      <w:r>
        <w:rPr>
          <w:rFonts w:cs="Calibri Light"/>
          <w:noProof/>
        </w:rPr>
        <w:lastRenderedPageBreak/>
        <w:drawing>
          <wp:inline distT="0" distB="0" distL="0" distR="0" wp14:anchorId="2C0FF8E3" wp14:editId="7345E0DE">
            <wp:extent cx="3857241" cy="4672899"/>
            <wp:effectExtent l="0" t="0" r="0" b="0"/>
            <wp:docPr id="1663738111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38111" name="Imagen 1" descr="Diagram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635" cy="4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2C0" w:rsidRPr="002121B4" w:rsidSect="009A5A5D">
      <w:headerReference w:type="default" r:id="rId14"/>
      <w:headerReference w:type="first" r:id="rId15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5B95" w14:textId="77777777" w:rsidR="00DB4915" w:rsidRDefault="00DB4915">
      <w:r>
        <w:separator/>
      </w:r>
    </w:p>
  </w:endnote>
  <w:endnote w:type="continuationSeparator" w:id="0">
    <w:p w14:paraId="134C1157" w14:textId="77777777" w:rsidR="00DB4915" w:rsidRDefault="00DB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﷽﷽﷽﷽﷽﷽﷽﷽⹯潤硣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BCE6" w14:textId="77777777" w:rsidR="006D2CA3" w:rsidRDefault="006D2CA3" w:rsidP="006D2CA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2021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0063A81D" w14:textId="77777777" w:rsidR="006D2CA3" w:rsidRDefault="006D2CA3" w:rsidP="006D2CA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0A350AE0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7136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6D2CA3">
      <w:rPr>
        <w:sz w:val="20"/>
        <w:szCs w:val="20"/>
      </w:rPr>
      <w:t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4388081F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54AC6F7E" w14:textId="77777777"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166F" w14:textId="77777777" w:rsidR="00DB4915" w:rsidRDefault="00DB4915">
      <w:r>
        <w:separator/>
      </w:r>
    </w:p>
  </w:footnote>
  <w:footnote w:type="continuationSeparator" w:id="0">
    <w:p w14:paraId="29B851F6" w14:textId="77777777" w:rsidR="00DB4915" w:rsidRDefault="00DB4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D70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35465AC6" w14:textId="77777777" w:rsidTr="004979EF">
      <w:trPr>
        <w:trHeight w:val="1024"/>
      </w:trPr>
      <w:tc>
        <w:tcPr>
          <w:tcW w:w="2552" w:type="dxa"/>
        </w:tcPr>
        <w:p w14:paraId="21449BDD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8480" behindDoc="0" locked="0" layoutInCell="1" hidden="0" allowOverlap="1" wp14:anchorId="677E3CC2" wp14:editId="70EDC30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01C2F85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457F109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2CC6B971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5EC4EF5A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441F3E97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7DB0FA1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097789B8" w14:textId="75737A1E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  <w:r w:rsidR="00DB4915">
            <w:rPr>
              <w:rFonts w:ascii="Calibri" w:hAnsi="Calibri"/>
              <w:b/>
              <w:color w:val="000000"/>
              <w:sz w:val="24"/>
              <w:szCs w:val="24"/>
            </w:rPr>
            <w:t>42915017</w:t>
          </w:r>
        </w:p>
        <w:p w14:paraId="49EB1C67" w14:textId="754464B1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DB4915">
            <w:rPr>
              <w:rFonts w:ascii="Calibri" w:hAnsi="Calibri"/>
              <w:b/>
              <w:color w:val="000000"/>
              <w:sz w:val="24"/>
              <w:szCs w:val="24"/>
            </w:rPr>
            <w:t xml:space="preserve"> Savala</w:t>
          </w:r>
        </w:p>
        <w:p w14:paraId="5BAD7CF9" w14:textId="2BEA53DF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DB4915">
            <w:rPr>
              <w:rFonts w:ascii="Calibri" w:hAnsi="Calibri"/>
              <w:b/>
              <w:color w:val="000000"/>
              <w:sz w:val="24"/>
              <w:szCs w:val="24"/>
            </w:rPr>
            <w:t xml:space="preserve"> Francisco</w:t>
          </w:r>
        </w:p>
        <w:p w14:paraId="29A0495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0529F27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67153E96" w14:textId="77777777" w:rsidR="00EE03FB" w:rsidRDefault="00EE03FB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50EE678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501A16DE" w14:textId="77777777" w:rsidTr="004979EF">
      <w:trPr>
        <w:trHeight w:val="1024"/>
      </w:trPr>
      <w:tc>
        <w:tcPr>
          <w:tcW w:w="2552" w:type="dxa"/>
        </w:tcPr>
        <w:p w14:paraId="78F611F1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6C5FDA9A" wp14:editId="345237EA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31B4A1F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8F73100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5E1F872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7A906E7B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11EB4EEF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330" w:type="dxa"/>
        </w:tcPr>
        <w:p w14:paraId="0B3FF02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2EEDE7E2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77E59467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3D7B2250" w14:textId="77777777" w:rsidR="006D2CA3" w:rsidRDefault="006D2CA3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Fecha: </w:t>
          </w:r>
        </w:p>
        <w:p w14:paraId="37E02A4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2DC3EAF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13EC1645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631F23D0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060B" w14:textId="77777777" w:rsidR="009E0D45" w:rsidRDefault="009E0D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575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868"/>
      <w:gridCol w:w="3330"/>
    </w:tblGrid>
    <w:tr w:rsidR="009E0D45" w14:paraId="30E99DE2" w14:textId="77777777" w:rsidTr="009E0D45">
      <w:trPr>
        <w:trHeight w:val="1024"/>
      </w:trPr>
      <w:tc>
        <w:tcPr>
          <w:tcW w:w="2552" w:type="dxa"/>
        </w:tcPr>
        <w:p w14:paraId="51E8A5E4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2576" behindDoc="0" locked="0" layoutInCell="1" hidden="0" allowOverlap="1" wp14:anchorId="5137CA1F" wp14:editId="6451F75A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5310A1F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255E2F7D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868" w:type="dxa"/>
        </w:tcPr>
        <w:p w14:paraId="29509B4A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462274C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148A580B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1A6051C6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C2DE01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06FB8172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79A19BD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47E4BED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2D79B38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0D5ABE65" w14:textId="77777777" w:rsidR="009E0D45" w:rsidRDefault="009E0D45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6D46F39E" w14:textId="77777777" w:rsidR="009E0D45" w:rsidRDefault="009E0D4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49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058"/>
      <w:gridCol w:w="3330"/>
    </w:tblGrid>
    <w:tr w:rsidR="009E0D45" w14:paraId="51304EE9" w14:textId="77777777" w:rsidTr="009E0D45">
      <w:trPr>
        <w:trHeight w:val="1024"/>
      </w:trPr>
      <w:tc>
        <w:tcPr>
          <w:tcW w:w="2552" w:type="dxa"/>
        </w:tcPr>
        <w:p w14:paraId="622FA17C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0528" behindDoc="0" locked="0" layoutInCell="1" hidden="0" allowOverlap="1" wp14:anchorId="378B2DB5" wp14:editId="716555D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8530FC6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5911732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058" w:type="dxa"/>
        </w:tcPr>
        <w:p w14:paraId="2A337ABC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3F8402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35C231C6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75FC3A57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8570B6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6E5D2231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05F59F5A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3AEEE263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796FCD9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45502E1D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005F6D6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5024350"/>
    <w:multiLevelType w:val="hybridMultilevel"/>
    <w:tmpl w:val="5CCA1F64"/>
    <w:lvl w:ilvl="0" w:tplc="9474CADE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148030B3"/>
    <w:multiLevelType w:val="hybridMultilevel"/>
    <w:tmpl w:val="19009B16"/>
    <w:lvl w:ilvl="0" w:tplc="0B96D6BA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7D62C9"/>
    <w:multiLevelType w:val="hybridMultilevel"/>
    <w:tmpl w:val="29D09DDC"/>
    <w:lvl w:ilvl="0" w:tplc="C31489BA">
      <w:numFmt w:val="bullet"/>
      <w:lvlText w:val="-"/>
      <w:lvlJc w:val="left"/>
      <w:pPr>
        <w:ind w:left="587" w:hanging="360"/>
      </w:pPr>
      <w:rPr>
        <w:rFonts w:ascii="Calibri Light" w:eastAsia="Calibr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2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7973"/>
    <w:multiLevelType w:val="hybridMultilevel"/>
    <w:tmpl w:val="1D70923E"/>
    <w:numStyleLink w:val="Estiloimportado2"/>
  </w:abstractNum>
  <w:abstractNum w:abstractNumId="14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B2A6852"/>
    <w:multiLevelType w:val="hybridMultilevel"/>
    <w:tmpl w:val="D2EA1CC8"/>
    <w:lvl w:ilvl="0" w:tplc="E45ADD70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E3A90"/>
    <w:multiLevelType w:val="hybridMultilevel"/>
    <w:tmpl w:val="B5224DCC"/>
    <w:lvl w:ilvl="0" w:tplc="720A5C2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1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9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2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D6C7272"/>
    <w:multiLevelType w:val="hybridMultilevel"/>
    <w:tmpl w:val="AB208F6E"/>
    <w:lvl w:ilvl="0" w:tplc="19C4E1A2">
      <w:numFmt w:val="bullet"/>
      <w:lvlText w:val="-"/>
      <w:lvlJc w:val="left"/>
      <w:pPr>
        <w:ind w:left="587" w:hanging="360"/>
      </w:pPr>
      <w:rPr>
        <w:rFonts w:ascii="Calibri Light" w:eastAsia="Calibr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6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1776380">
    <w:abstractNumId w:val="33"/>
  </w:num>
  <w:num w:numId="2" w16cid:durableId="1577714353">
    <w:abstractNumId w:val="34"/>
  </w:num>
  <w:num w:numId="3" w16cid:durableId="1395928022">
    <w:abstractNumId w:val="26"/>
  </w:num>
  <w:num w:numId="4" w16cid:durableId="660235261">
    <w:abstractNumId w:val="17"/>
  </w:num>
  <w:num w:numId="5" w16cid:durableId="2137944453">
    <w:abstractNumId w:val="5"/>
  </w:num>
  <w:num w:numId="6" w16cid:durableId="1778209290">
    <w:abstractNumId w:val="25"/>
  </w:num>
  <w:num w:numId="7" w16cid:durableId="499660349">
    <w:abstractNumId w:val="16"/>
  </w:num>
  <w:num w:numId="8" w16cid:durableId="2016573800">
    <w:abstractNumId w:val="0"/>
  </w:num>
  <w:num w:numId="9" w16cid:durableId="1264611536">
    <w:abstractNumId w:val="27"/>
  </w:num>
  <w:num w:numId="10" w16cid:durableId="711005008">
    <w:abstractNumId w:val="10"/>
  </w:num>
  <w:num w:numId="11" w16cid:durableId="643659157">
    <w:abstractNumId w:val="9"/>
  </w:num>
  <w:num w:numId="12" w16cid:durableId="1523126654">
    <w:abstractNumId w:val="12"/>
  </w:num>
  <w:num w:numId="13" w16cid:durableId="572082207">
    <w:abstractNumId w:val="14"/>
  </w:num>
  <w:num w:numId="14" w16cid:durableId="690760385">
    <w:abstractNumId w:val="22"/>
  </w:num>
  <w:num w:numId="15" w16cid:durableId="1951400707">
    <w:abstractNumId w:val="29"/>
  </w:num>
  <w:num w:numId="16" w16cid:durableId="1518695667">
    <w:abstractNumId w:val="30"/>
  </w:num>
  <w:num w:numId="17" w16cid:durableId="78603403">
    <w:abstractNumId w:val="24"/>
  </w:num>
  <w:num w:numId="18" w16cid:durableId="1968701635">
    <w:abstractNumId w:val="18"/>
  </w:num>
  <w:num w:numId="19" w16cid:durableId="934821147">
    <w:abstractNumId w:val="21"/>
  </w:num>
  <w:num w:numId="20" w16cid:durableId="349527932">
    <w:abstractNumId w:val="32"/>
  </w:num>
  <w:num w:numId="21" w16cid:durableId="652947397">
    <w:abstractNumId w:val="3"/>
  </w:num>
  <w:num w:numId="22" w16cid:durableId="493761109">
    <w:abstractNumId w:val="30"/>
  </w:num>
  <w:num w:numId="23" w16cid:durableId="87313029">
    <w:abstractNumId w:val="21"/>
  </w:num>
  <w:num w:numId="24" w16cid:durableId="571158642">
    <w:abstractNumId w:val="32"/>
  </w:num>
  <w:num w:numId="25" w16cid:durableId="1720320772">
    <w:abstractNumId w:val="16"/>
  </w:num>
  <w:num w:numId="26" w16cid:durableId="712927477">
    <w:abstractNumId w:val="17"/>
  </w:num>
  <w:num w:numId="27" w16cid:durableId="1112243242">
    <w:abstractNumId w:val="8"/>
  </w:num>
  <w:num w:numId="28" w16cid:durableId="1901555366">
    <w:abstractNumId w:val="19"/>
  </w:num>
  <w:num w:numId="29" w16cid:durableId="574900739">
    <w:abstractNumId w:val="6"/>
  </w:num>
  <w:num w:numId="30" w16cid:durableId="379329467">
    <w:abstractNumId w:val="13"/>
  </w:num>
  <w:num w:numId="31" w16cid:durableId="1439250896">
    <w:abstractNumId w:val="13"/>
  </w:num>
  <w:num w:numId="32" w16cid:durableId="2057384860">
    <w:abstractNumId w:val="13"/>
    <w:lvlOverride w:ilvl="0">
      <w:startOverride w:val="3"/>
      <w:lvl w:ilvl="0" w:tplc="519C3562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EBCE12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A022C12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5587EF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124133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A072A8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4F8640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402D042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A544BBE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751393580">
    <w:abstractNumId w:val="1"/>
  </w:num>
  <w:num w:numId="34" w16cid:durableId="155456951">
    <w:abstractNumId w:val="4"/>
  </w:num>
  <w:num w:numId="35" w16cid:durableId="584610573">
    <w:abstractNumId w:val="36"/>
  </w:num>
  <w:num w:numId="36" w16cid:durableId="1857499373">
    <w:abstractNumId w:val="23"/>
  </w:num>
  <w:num w:numId="37" w16cid:durableId="1691950853">
    <w:abstractNumId w:val="28"/>
  </w:num>
  <w:num w:numId="38" w16cid:durableId="1152911845">
    <w:abstractNumId w:val="31"/>
  </w:num>
  <w:num w:numId="39" w16cid:durableId="1813713470">
    <w:abstractNumId w:val="35"/>
  </w:num>
  <w:num w:numId="40" w16cid:durableId="922494080">
    <w:abstractNumId w:val="7"/>
  </w:num>
  <w:num w:numId="41" w16cid:durableId="2098091393">
    <w:abstractNumId w:val="15"/>
  </w:num>
  <w:num w:numId="42" w16cid:durableId="1558512417">
    <w:abstractNumId w:val="2"/>
  </w:num>
  <w:num w:numId="43" w16cid:durableId="785275004">
    <w:abstractNumId w:val="11"/>
  </w:num>
  <w:num w:numId="44" w16cid:durableId="3035851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915"/>
    <w:rsid w:val="000115A4"/>
    <w:rsid w:val="00040025"/>
    <w:rsid w:val="00060469"/>
    <w:rsid w:val="00081B6C"/>
    <w:rsid w:val="000A6FF9"/>
    <w:rsid w:val="000D3732"/>
    <w:rsid w:val="001406BA"/>
    <w:rsid w:val="00177AF1"/>
    <w:rsid w:val="001E5147"/>
    <w:rsid w:val="00207CE5"/>
    <w:rsid w:val="00207ED8"/>
    <w:rsid w:val="002121B4"/>
    <w:rsid w:val="002462C0"/>
    <w:rsid w:val="00253A82"/>
    <w:rsid w:val="0029681F"/>
    <w:rsid w:val="002F5A91"/>
    <w:rsid w:val="00307CBE"/>
    <w:rsid w:val="00325C61"/>
    <w:rsid w:val="003329CB"/>
    <w:rsid w:val="003700DD"/>
    <w:rsid w:val="0037445C"/>
    <w:rsid w:val="00393B4E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43ACB"/>
    <w:rsid w:val="006951F3"/>
    <w:rsid w:val="006D2CA3"/>
    <w:rsid w:val="006E5DDF"/>
    <w:rsid w:val="00726FFD"/>
    <w:rsid w:val="00744EB3"/>
    <w:rsid w:val="0077256B"/>
    <w:rsid w:val="00790915"/>
    <w:rsid w:val="007C5BBB"/>
    <w:rsid w:val="0081704B"/>
    <w:rsid w:val="0089039F"/>
    <w:rsid w:val="008E21D1"/>
    <w:rsid w:val="00957958"/>
    <w:rsid w:val="009A5A5D"/>
    <w:rsid w:val="009B2D0E"/>
    <w:rsid w:val="009E0D45"/>
    <w:rsid w:val="00A1376A"/>
    <w:rsid w:val="00A17733"/>
    <w:rsid w:val="00A32C61"/>
    <w:rsid w:val="00A72AE8"/>
    <w:rsid w:val="00A908C8"/>
    <w:rsid w:val="00A92CEB"/>
    <w:rsid w:val="00AA19DF"/>
    <w:rsid w:val="00AC256C"/>
    <w:rsid w:val="00AD32FB"/>
    <w:rsid w:val="00AF3B21"/>
    <w:rsid w:val="00B17EF6"/>
    <w:rsid w:val="00B2115D"/>
    <w:rsid w:val="00BD6B43"/>
    <w:rsid w:val="00C6416E"/>
    <w:rsid w:val="00C71BDC"/>
    <w:rsid w:val="00C75712"/>
    <w:rsid w:val="00C87CD2"/>
    <w:rsid w:val="00CB3320"/>
    <w:rsid w:val="00D20AC1"/>
    <w:rsid w:val="00D60E80"/>
    <w:rsid w:val="00D76D83"/>
    <w:rsid w:val="00D939CE"/>
    <w:rsid w:val="00DB4915"/>
    <w:rsid w:val="00E61936"/>
    <w:rsid w:val="00E72D96"/>
    <w:rsid w:val="00E90129"/>
    <w:rsid w:val="00E94CD9"/>
    <w:rsid w:val="00EE03FB"/>
    <w:rsid w:val="00F216E8"/>
    <w:rsid w:val="00F819A5"/>
    <w:rsid w:val="00FA3A2B"/>
    <w:rsid w:val="00FC143D"/>
    <w:rsid w:val="00FC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86797"/>
  <w15:docId w15:val="{C4296D7B-499B-4CEC-BDFA-9826913E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t\OneDrive%20-%20frc.utn.edu.ar\FranUni\4to\ICS%20-%20Ingenier&#237;a%20y%20calidad%20de%20software\Parcial2\Resolucion_simulac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Resolucion_simulacro</Template>
  <TotalTime>140</TotalTime>
  <Pages>9</Pages>
  <Words>838</Words>
  <Characters>4614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Savala</dc:creator>
  <cp:lastModifiedBy>Francisco Nicolás Savala</cp:lastModifiedBy>
  <cp:revision>1</cp:revision>
  <dcterms:created xsi:type="dcterms:W3CDTF">2023-10-24T12:52:00Z</dcterms:created>
  <dcterms:modified xsi:type="dcterms:W3CDTF">2023-10-24T15:12:00Z</dcterms:modified>
</cp:coreProperties>
</file>